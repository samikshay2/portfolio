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2858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939"/>
      </w:tblGrid>
      <w:tr w:rsidR="00595A05" w:rsidRPr="00865F55" w14:paraId="52662AB5" w14:textId="77777777" w:rsidTr="00595A05">
        <w:trPr>
          <w:trHeight w:hRule="exact" w:val="1530"/>
        </w:trPr>
        <w:tc>
          <w:tcPr>
            <w:tcW w:w="4938" w:type="dxa"/>
            <w:tcMar>
              <w:right w:w="144" w:type="dxa"/>
            </w:tcMar>
            <w:vAlign w:val="bottom"/>
          </w:tcPr>
          <w:p w14:paraId="56ACD777" w14:textId="77777777" w:rsidR="00595A05" w:rsidRDefault="00595A05" w:rsidP="00854F37">
            <w:pPr>
              <w:pStyle w:val="Title"/>
              <w:rPr>
                <w:rFonts w:ascii="Times New Roman" w:hAnsi="Times New Roman" w:cs="Times New Roman"/>
                <w:sz w:val="36"/>
                <w:szCs w:val="36"/>
              </w:rPr>
            </w:pPr>
            <w:r w:rsidRPr="0088598E">
              <w:rPr>
                <w:rFonts w:ascii="Times New Roman" w:hAnsi="Times New Roman" w:cs="Times New Roman"/>
                <w:b/>
                <w:sz w:val="36"/>
                <w:szCs w:val="36"/>
              </w:rPr>
              <w:t>Samiksha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r w:rsidRPr="0088598E">
              <w:rPr>
                <w:rFonts w:ascii="Times New Roman" w:hAnsi="Times New Roman" w:cs="Times New Roman"/>
                <w:sz w:val="36"/>
                <w:szCs w:val="36"/>
              </w:rPr>
              <w:t>Yelthimar</w:t>
            </w:r>
          </w:p>
          <w:p w14:paraId="25B84CE8" w14:textId="742B00F2" w:rsidR="00854F37" w:rsidRDefault="00854F37" w:rsidP="00854F37">
            <w:pPr>
              <w:pStyle w:val="Titl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5050 osborne cir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2"/>
                <w:szCs w:val="22"/>
              </w:rPr>
              <w:t>dublin, ca 94568</w:t>
            </w:r>
          </w:p>
          <w:p w14:paraId="2A6B19D4" w14:textId="77777777" w:rsidR="00854F37" w:rsidRDefault="00854F37" w:rsidP="00854F37">
            <w:pPr>
              <w:pStyle w:val="Titl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(925) 640 – 5941</w:t>
            </w:r>
          </w:p>
          <w:p w14:paraId="69CAA0AC" w14:textId="77777777" w:rsidR="00854F37" w:rsidRDefault="00854F37" w:rsidP="00854F37">
            <w:pPr>
              <w:pStyle w:val="Titl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samiksha.yelthimar@gmail.com</w:t>
            </w:r>
          </w:p>
          <w:p w14:paraId="748AE433" w14:textId="77777777" w:rsidR="00854F37" w:rsidRDefault="00854F37" w:rsidP="0088598E">
            <w:pPr>
              <w:pStyle w:val="Title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D9B95C2" w14:textId="77777777" w:rsidR="00595A05" w:rsidRPr="00836794" w:rsidRDefault="00595A05" w:rsidP="0088598E">
            <w:pPr>
              <w:pStyle w:val="Title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16D5380" w14:textId="77777777" w:rsidR="00595A05" w:rsidRPr="0088598E" w:rsidRDefault="00595A05" w:rsidP="0088598E">
            <w:pPr>
              <w:pStyle w:val="Title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39EDB598" w14:textId="77777777" w:rsidR="00595A05" w:rsidRPr="0088598E" w:rsidRDefault="00595A05" w:rsidP="00734123">
            <w:pPr>
              <w:pStyle w:val="Subtitl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PlainTable2"/>
        <w:tblW w:w="5172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696"/>
        <w:gridCol w:w="8241"/>
      </w:tblGrid>
      <w:tr w:rsidR="000E24AC" w:rsidRPr="00865F55" w14:paraId="4EC8D87D" w14:textId="77777777" w:rsidTr="00307109">
        <w:trPr>
          <w:trHeight w:val="275"/>
        </w:trPr>
        <w:tc>
          <w:tcPr>
            <w:tcW w:w="696" w:type="dxa"/>
            <w:tcMar>
              <w:bottom w:w="0" w:type="dxa"/>
              <w:right w:w="216" w:type="dxa"/>
            </w:tcMar>
            <w:vAlign w:val="bottom"/>
          </w:tcPr>
          <w:p w14:paraId="3481470F" w14:textId="77777777" w:rsidR="000E24AC" w:rsidRPr="00865F55" w:rsidRDefault="00075B13" w:rsidP="009D0878">
            <w:pPr>
              <w:pStyle w:val="Icons"/>
              <w:rPr>
                <w:rFonts w:ascii="Times New Roman" w:hAnsi="Times New Roman" w:cs="Times New Roman"/>
              </w:rPr>
            </w:pPr>
            <w:r w:rsidRPr="00865F55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inline distT="0" distB="0" distL="0" distR="0" wp14:anchorId="639A6783" wp14:editId="3581E96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902EAD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42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5E8FD41A" w14:textId="77777777" w:rsidR="000E24AC" w:rsidRPr="00595A05" w:rsidRDefault="00854F37" w:rsidP="007850D1">
            <w:pPr>
              <w:pStyle w:val="Heading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Objective:"/>
                <w:tag w:val="Objective:"/>
                <w:id w:val="-376709012"/>
                <w:placeholder>
                  <w:docPart w:val="43ED6D07B39D4A27A9F0F921A4E19E15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595A05">
                  <w:rPr>
                    <w:rFonts w:ascii="Times New Roman" w:hAnsi="Times New Roman" w:cs="Times New Roman"/>
                    <w:sz w:val="24"/>
                    <w:szCs w:val="24"/>
                  </w:rPr>
                  <w:t>Objective</w:t>
                </w:r>
              </w:sdtContent>
            </w:sdt>
          </w:p>
        </w:tc>
      </w:tr>
    </w:tbl>
    <w:p w14:paraId="0A261499" w14:textId="4322D7A6" w:rsidR="00A77B4D" w:rsidRPr="00865F55" w:rsidRDefault="00C745FA" w:rsidP="007850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obtain a part-time position in computer science with the intent of becoming a software developer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865F55" w14:paraId="723C31CB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1F0D53F" w14:textId="77777777" w:rsidR="00A77B4D" w:rsidRPr="00865F55" w:rsidRDefault="00075B13" w:rsidP="00075B13">
            <w:pPr>
              <w:pStyle w:val="Icons"/>
              <w:rPr>
                <w:rFonts w:ascii="Times New Roman" w:hAnsi="Times New Roman" w:cs="Times New Roman"/>
              </w:rPr>
            </w:pPr>
            <w:r w:rsidRPr="00865F55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inline distT="0" distB="0" distL="0" distR="0" wp14:anchorId="74313370" wp14:editId="1E8F3A03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B6C17F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F31BD69" w14:textId="77777777" w:rsidR="00A77B4D" w:rsidRPr="00595A05" w:rsidRDefault="00854F37" w:rsidP="002146F8">
            <w:pPr>
              <w:pStyle w:val="Heading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Education:"/>
                <w:tag w:val="Education:"/>
                <w:id w:val="1586649636"/>
                <w:placeholder>
                  <w:docPart w:val="91FBAFFBFED349D2971CA21972522837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95A05">
                  <w:rPr>
                    <w:rFonts w:ascii="Times New Roman" w:hAnsi="Times New Roman" w:cs="Times New Roman"/>
                    <w:sz w:val="24"/>
                    <w:szCs w:val="24"/>
                  </w:rPr>
                  <w:t>Education</w:t>
                </w:r>
              </w:sdtContent>
            </w:sdt>
          </w:p>
        </w:tc>
      </w:tr>
    </w:tbl>
    <w:p w14:paraId="0A4F31FC" w14:textId="77777777" w:rsidR="007C0E0E" w:rsidRPr="00865F55" w:rsidRDefault="00734123" w:rsidP="00B47E1E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865F55">
        <w:rPr>
          <w:rFonts w:ascii="Times New Roman" w:hAnsi="Times New Roman" w:cs="Times New Roman"/>
          <w:sz w:val="22"/>
          <w:szCs w:val="22"/>
        </w:rPr>
        <w:t>Dublin High School</w:t>
      </w:r>
      <w:r w:rsidR="007C0E0E" w:rsidRPr="00865F55">
        <w:rPr>
          <w:rFonts w:ascii="Times New Roman" w:hAnsi="Times New Roman" w:cs="Times New Roman"/>
          <w:sz w:val="22"/>
          <w:szCs w:val="22"/>
        </w:rPr>
        <w:t xml:space="preserve"> | </w:t>
      </w:r>
      <w:r w:rsidRPr="00865F55">
        <w:rPr>
          <w:rStyle w:val="Emphasis"/>
          <w:rFonts w:ascii="Times New Roman" w:hAnsi="Times New Roman" w:cs="Times New Roman"/>
          <w:sz w:val="22"/>
          <w:szCs w:val="22"/>
        </w:rPr>
        <w:t>Dublin, California</w:t>
      </w:r>
    </w:p>
    <w:p w14:paraId="1B3D4021" w14:textId="77777777" w:rsidR="007048C5" w:rsidRPr="00865F55" w:rsidRDefault="00734123" w:rsidP="007048C5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865F55">
        <w:rPr>
          <w:rFonts w:ascii="Times New Roman" w:hAnsi="Times New Roman" w:cs="Times New Roman"/>
          <w:sz w:val="22"/>
          <w:szCs w:val="22"/>
        </w:rPr>
        <w:t>June 6, 2017</w:t>
      </w:r>
      <w:r w:rsidR="007C0E0E" w:rsidRPr="00865F55">
        <w:rPr>
          <w:rFonts w:ascii="Times New Roman" w:hAnsi="Times New Roman" w:cs="Times New Roman"/>
          <w:sz w:val="22"/>
          <w:szCs w:val="22"/>
        </w:rPr>
        <w:t xml:space="preserve"> – </w:t>
      </w:r>
      <w:r w:rsidRPr="00865F55">
        <w:rPr>
          <w:rFonts w:ascii="Times New Roman" w:hAnsi="Times New Roman" w:cs="Times New Roman"/>
          <w:sz w:val="22"/>
          <w:szCs w:val="22"/>
        </w:rPr>
        <w:t>present</w:t>
      </w:r>
    </w:p>
    <w:tbl>
      <w:tblPr>
        <w:tblStyle w:val="TableGridLight"/>
        <w:tblW w:w="544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3"/>
        <w:gridCol w:w="4993"/>
      </w:tblGrid>
      <w:tr w:rsidR="007048C5" w:rsidRPr="00865F55" w14:paraId="3AFA84CD" w14:textId="77777777" w:rsidTr="00865F55">
        <w:trPr>
          <w:trHeight w:val="1003"/>
        </w:trPr>
        <w:tc>
          <w:tcPr>
            <w:tcW w:w="4410" w:type="dxa"/>
          </w:tcPr>
          <w:p w14:paraId="17D1F294" w14:textId="77777777" w:rsidR="007048C5" w:rsidRPr="00865F55" w:rsidRDefault="007048C5" w:rsidP="007048C5">
            <w:pPr>
              <w:pStyle w:val="ListBullet"/>
              <w:rPr>
                <w:rFonts w:ascii="Times New Roman" w:hAnsi="Times New Roman" w:cs="Times New Roman"/>
              </w:rPr>
            </w:pPr>
            <w:r w:rsidRPr="00865F55">
              <w:rPr>
                <w:rFonts w:ascii="Times New Roman" w:hAnsi="Times New Roman" w:cs="Times New Roman"/>
              </w:rPr>
              <w:t xml:space="preserve">Computer Science / Software Engineering </w:t>
            </w:r>
          </w:p>
          <w:p w14:paraId="68F5F52C" w14:textId="65E236E4" w:rsidR="007048C5" w:rsidRPr="00E90D1E" w:rsidRDefault="007048C5" w:rsidP="00E90D1E">
            <w:pPr>
              <w:pStyle w:val="ListBullet"/>
              <w:rPr>
                <w:rFonts w:ascii="Times New Roman" w:hAnsi="Times New Roman" w:cs="Times New Roman"/>
              </w:rPr>
            </w:pPr>
            <w:r w:rsidRPr="00865F55">
              <w:rPr>
                <w:rFonts w:ascii="Times New Roman" w:hAnsi="Times New Roman" w:cs="Times New Roman"/>
              </w:rPr>
              <w:t>Accelerated Geometry (6 week summer course)</w:t>
            </w:r>
          </w:p>
        </w:tc>
        <w:tc>
          <w:tcPr>
            <w:tcW w:w="4990" w:type="dxa"/>
            <w:tcMar>
              <w:left w:w="576" w:type="dxa"/>
            </w:tcMar>
          </w:tcPr>
          <w:p w14:paraId="3ECB8269" w14:textId="77777777" w:rsidR="007048C5" w:rsidRPr="00865F55" w:rsidRDefault="007048C5" w:rsidP="00D9204F">
            <w:pPr>
              <w:pStyle w:val="ListBullet"/>
              <w:spacing w:after="80"/>
              <w:rPr>
                <w:rFonts w:ascii="Times New Roman" w:hAnsi="Times New Roman" w:cs="Times New Roman"/>
              </w:rPr>
            </w:pPr>
            <w:r w:rsidRPr="00865F55">
              <w:rPr>
                <w:rFonts w:ascii="Times New Roman" w:hAnsi="Times New Roman" w:cs="Times New Roman"/>
              </w:rPr>
              <w:t>Advanced English 9</w:t>
            </w:r>
          </w:p>
          <w:p w14:paraId="52A3041C" w14:textId="77777777" w:rsidR="007048C5" w:rsidRDefault="007048C5" w:rsidP="00D9204F">
            <w:pPr>
              <w:pStyle w:val="ListBullet"/>
              <w:spacing w:after="80"/>
              <w:rPr>
                <w:rFonts w:ascii="Times New Roman" w:hAnsi="Times New Roman" w:cs="Times New Roman"/>
              </w:rPr>
            </w:pPr>
            <w:r w:rsidRPr="00865F55">
              <w:rPr>
                <w:rFonts w:ascii="Times New Roman" w:hAnsi="Times New Roman" w:cs="Times New Roman"/>
              </w:rPr>
              <w:t>Biology</w:t>
            </w:r>
          </w:p>
          <w:p w14:paraId="2056BF6D" w14:textId="52E1773E" w:rsidR="00E90D1E" w:rsidRPr="00865F55" w:rsidRDefault="00E90D1E" w:rsidP="00D9204F">
            <w:pPr>
              <w:pStyle w:val="ListBullet"/>
              <w:spacing w:after="80"/>
              <w:rPr>
                <w:rFonts w:ascii="Times New Roman" w:hAnsi="Times New Roman" w:cs="Times New Roman"/>
              </w:rPr>
            </w:pPr>
            <w:r w:rsidRPr="00865F55">
              <w:rPr>
                <w:rFonts w:ascii="Times New Roman" w:hAnsi="Times New Roman" w:cs="Times New Roman"/>
              </w:rPr>
              <w:t>Algebra 2 with Trigonometry</w:t>
            </w:r>
          </w:p>
        </w:tc>
      </w:tr>
    </w:tbl>
    <w:p w14:paraId="37C57BE6" w14:textId="046D5CF6" w:rsidR="007C0E0E" w:rsidRPr="00865F55" w:rsidRDefault="00734123" w:rsidP="00B47E1E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865F55">
        <w:rPr>
          <w:rFonts w:ascii="Times New Roman" w:hAnsi="Times New Roman" w:cs="Times New Roman"/>
          <w:sz w:val="22"/>
          <w:szCs w:val="22"/>
        </w:rPr>
        <w:t>Fallon Middle School</w:t>
      </w:r>
      <w:r w:rsidR="007C0E0E" w:rsidRPr="00865F55">
        <w:rPr>
          <w:rFonts w:ascii="Times New Roman" w:hAnsi="Times New Roman" w:cs="Times New Roman"/>
          <w:sz w:val="22"/>
          <w:szCs w:val="22"/>
        </w:rPr>
        <w:t xml:space="preserve"> | </w:t>
      </w:r>
      <w:r w:rsidR="00C745FA">
        <w:rPr>
          <w:rStyle w:val="Emphasis"/>
          <w:rFonts w:ascii="Times New Roman" w:hAnsi="Times New Roman" w:cs="Times New Roman"/>
          <w:sz w:val="22"/>
          <w:szCs w:val="22"/>
        </w:rPr>
        <w:t>Dublin, CA</w:t>
      </w:r>
    </w:p>
    <w:p w14:paraId="2E2EEEB6" w14:textId="07DB4318" w:rsidR="007C0E0E" w:rsidRPr="00865F55" w:rsidRDefault="00734123" w:rsidP="00865F55">
      <w:pPr>
        <w:pStyle w:val="Heading3"/>
        <w:tabs>
          <w:tab w:val="center" w:pos="4320"/>
        </w:tabs>
        <w:rPr>
          <w:rFonts w:ascii="Times New Roman" w:hAnsi="Times New Roman" w:cs="Times New Roman"/>
          <w:sz w:val="22"/>
          <w:szCs w:val="22"/>
        </w:rPr>
      </w:pPr>
      <w:r w:rsidRPr="00865F55">
        <w:rPr>
          <w:rFonts w:ascii="Times New Roman" w:hAnsi="Times New Roman" w:cs="Times New Roman"/>
          <w:sz w:val="22"/>
          <w:szCs w:val="22"/>
        </w:rPr>
        <w:t xml:space="preserve">August </w:t>
      </w:r>
      <w:r w:rsidR="00307109" w:rsidRPr="00865F55">
        <w:rPr>
          <w:rFonts w:ascii="Times New Roman" w:hAnsi="Times New Roman" w:cs="Times New Roman"/>
          <w:sz w:val="22"/>
          <w:szCs w:val="22"/>
        </w:rPr>
        <w:t>26, 2015</w:t>
      </w:r>
      <w:r w:rsidR="007C0E0E" w:rsidRPr="00865F55">
        <w:rPr>
          <w:rFonts w:ascii="Times New Roman" w:hAnsi="Times New Roman" w:cs="Times New Roman"/>
          <w:sz w:val="22"/>
          <w:szCs w:val="22"/>
        </w:rPr>
        <w:t xml:space="preserve"> – </w:t>
      </w:r>
      <w:r w:rsidR="00307109" w:rsidRPr="00865F55">
        <w:rPr>
          <w:rFonts w:ascii="Times New Roman" w:hAnsi="Times New Roman" w:cs="Times New Roman"/>
          <w:sz w:val="22"/>
          <w:szCs w:val="22"/>
        </w:rPr>
        <w:t>june 2, 2017</w:t>
      </w:r>
      <w:r w:rsidR="00865F55" w:rsidRPr="00865F55">
        <w:rPr>
          <w:rFonts w:ascii="Times New Roman" w:hAnsi="Times New Roman" w:cs="Times New Roman"/>
          <w:sz w:val="22"/>
          <w:szCs w:val="22"/>
        </w:rPr>
        <w:tab/>
      </w:r>
    </w:p>
    <w:p w14:paraId="598892E2" w14:textId="77777777" w:rsidR="007C0E0E" w:rsidRPr="00865F55" w:rsidRDefault="00307109" w:rsidP="0030710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65F55">
        <w:rPr>
          <w:rFonts w:ascii="Times New Roman" w:hAnsi="Times New Roman" w:cs="Times New Roman"/>
        </w:rPr>
        <w:t>Accelerated Algebra 1 (grade 8)</w:t>
      </w:r>
    </w:p>
    <w:p w14:paraId="6777CEFA" w14:textId="4BA37832" w:rsidR="00307109" w:rsidRPr="00865F55" w:rsidRDefault="00307109" w:rsidP="00307109">
      <w:pPr>
        <w:pStyle w:val="Heading2"/>
        <w:rPr>
          <w:rStyle w:val="Emphasis"/>
          <w:rFonts w:ascii="Times New Roman" w:hAnsi="Times New Roman" w:cs="Times New Roman"/>
          <w:sz w:val="22"/>
          <w:szCs w:val="22"/>
        </w:rPr>
      </w:pPr>
      <w:r w:rsidRPr="00865F55">
        <w:rPr>
          <w:rFonts w:ascii="Times New Roman" w:hAnsi="Times New Roman" w:cs="Times New Roman"/>
          <w:sz w:val="22"/>
          <w:szCs w:val="22"/>
        </w:rPr>
        <w:t>University of California, Berkeley</w:t>
      </w:r>
      <w:r w:rsidR="00DB2BF5">
        <w:rPr>
          <w:rFonts w:ascii="Times New Roman" w:hAnsi="Times New Roman" w:cs="Times New Roman"/>
          <w:sz w:val="22"/>
          <w:szCs w:val="22"/>
        </w:rPr>
        <w:t xml:space="preserve"> </w:t>
      </w:r>
      <w:r w:rsidRPr="00865F55">
        <w:rPr>
          <w:rFonts w:ascii="Times New Roman" w:hAnsi="Times New Roman" w:cs="Times New Roman"/>
          <w:sz w:val="22"/>
          <w:szCs w:val="22"/>
        </w:rPr>
        <w:t>|</w:t>
      </w:r>
      <w:r w:rsidR="00DB2BF5">
        <w:rPr>
          <w:rFonts w:ascii="Times New Roman" w:hAnsi="Times New Roman" w:cs="Times New Roman"/>
          <w:sz w:val="22"/>
          <w:szCs w:val="22"/>
        </w:rPr>
        <w:t xml:space="preserve"> </w:t>
      </w:r>
      <w:r w:rsidRPr="00865F55">
        <w:rPr>
          <w:rFonts w:ascii="Times New Roman" w:hAnsi="Times New Roman" w:cs="Times New Roman"/>
          <w:color w:val="4C4C4C" w:themeColor="text2" w:themeTint="BF"/>
          <w:sz w:val="22"/>
          <w:szCs w:val="22"/>
        </w:rPr>
        <w:t>Berkeley, C</w:t>
      </w:r>
      <w:r w:rsidR="00C745FA">
        <w:rPr>
          <w:rStyle w:val="Emphasis"/>
          <w:rFonts w:ascii="Times New Roman" w:hAnsi="Times New Roman" w:cs="Times New Roman"/>
          <w:sz w:val="22"/>
          <w:szCs w:val="22"/>
        </w:rPr>
        <w:t>A</w:t>
      </w:r>
    </w:p>
    <w:p w14:paraId="7A4C35B7" w14:textId="039EBB62" w:rsidR="00307109" w:rsidRPr="00865F55" w:rsidRDefault="00865F55" w:rsidP="00307109">
      <w:pPr>
        <w:pStyle w:val="Heading2"/>
        <w:numPr>
          <w:ilvl w:val="0"/>
          <w:numId w:val="17"/>
        </w:numPr>
        <w:rPr>
          <w:rFonts w:ascii="Times New Roman" w:hAnsi="Times New Roman" w:cs="Times New Roman"/>
          <w:b w:val="0"/>
          <w:color w:val="4C4C4C" w:themeColor="text2" w:themeTint="BF"/>
          <w:sz w:val="22"/>
          <w:szCs w:val="22"/>
        </w:rPr>
      </w:pPr>
      <w:r>
        <w:rPr>
          <w:rFonts w:ascii="Times New Roman" w:hAnsi="Times New Roman" w:cs="Times New Roman"/>
          <w:b w:val="0"/>
          <w:color w:val="4C4C4C" w:themeColor="text2" w:themeTint="BF"/>
          <w:sz w:val="22"/>
          <w:szCs w:val="22"/>
        </w:rPr>
        <w:t xml:space="preserve"> H</w:t>
      </w:r>
      <w:r w:rsidR="00307109" w:rsidRPr="00865F55">
        <w:rPr>
          <w:rFonts w:ascii="Times New Roman" w:hAnsi="Times New Roman" w:cs="Times New Roman"/>
          <w:b w:val="0"/>
          <w:color w:val="4C4C4C" w:themeColor="text2" w:themeTint="BF"/>
          <w:sz w:val="22"/>
          <w:szCs w:val="22"/>
        </w:rPr>
        <w:t xml:space="preserve">oping to attend and attain a Bachelor of Science in Computer Science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865F55" w14:paraId="1816DD88" w14:textId="77777777" w:rsidTr="00B93221">
        <w:tc>
          <w:tcPr>
            <w:tcW w:w="725" w:type="dxa"/>
            <w:tcMar>
              <w:right w:w="216" w:type="dxa"/>
            </w:tcMar>
            <w:vAlign w:val="bottom"/>
          </w:tcPr>
          <w:p w14:paraId="58B5B912" w14:textId="77777777" w:rsidR="005E088C" w:rsidRPr="00865F55" w:rsidRDefault="00075B13" w:rsidP="00075B13">
            <w:pPr>
              <w:pStyle w:val="Icons"/>
              <w:rPr>
                <w:rFonts w:ascii="Times New Roman" w:hAnsi="Times New Roman" w:cs="Times New Roman"/>
              </w:rPr>
            </w:pPr>
            <w:r w:rsidRPr="00865F55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inline distT="0" distB="0" distL="0" distR="0" wp14:anchorId="53E4D675" wp14:editId="0D043ADF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63D10D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E89D0AA" w14:textId="7E53F444" w:rsidR="005E088C" w:rsidRPr="00595A05" w:rsidRDefault="00C745FA" w:rsidP="00307109">
            <w:pPr>
              <w:pStyle w:val="Heading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A05">
              <w:rPr>
                <w:rFonts w:ascii="Times New Roman" w:hAnsi="Times New Roman" w:cs="Times New Roman"/>
                <w:sz w:val="24"/>
                <w:szCs w:val="24"/>
              </w:rPr>
              <w:t>volunteer</w:t>
            </w:r>
            <w:r w:rsidR="00307109" w:rsidRPr="00595A05">
              <w:rPr>
                <w:rFonts w:ascii="Times New Roman" w:hAnsi="Times New Roman" w:cs="Times New Roman"/>
                <w:sz w:val="24"/>
                <w:szCs w:val="24"/>
              </w:rPr>
              <w:t xml:space="preserve"> experience</w:t>
            </w:r>
          </w:p>
        </w:tc>
      </w:tr>
    </w:tbl>
    <w:p w14:paraId="403D60BB" w14:textId="2B08879C" w:rsidR="00B93221" w:rsidRPr="00865F55" w:rsidRDefault="00B93221" w:rsidP="00B93221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865F55">
        <w:rPr>
          <w:rFonts w:ascii="Times New Roman" w:hAnsi="Times New Roman" w:cs="Times New Roman"/>
          <w:sz w:val="22"/>
          <w:szCs w:val="22"/>
        </w:rPr>
        <w:t xml:space="preserve">LIVE Club | </w:t>
      </w:r>
      <w:r w:rsidRPr="00865F55">
        <w:rPr>
          <w:rStyle w:val="Emphasis"/>
          <w:rFonts w:ascii="Times New Roman" w:hAnsi="Times New Roman" w:cs="Times New Roman"/>
          <w:sz w:val="22"/>
          <w:szCs w:val="22"/>
        </w:rPr>
        <w:t>Dublin High School</w:t>
      </w:r>
      <w:r w:rsidR="00C745FA">
        <w:rPr>
          <w:rStyle w:val="Emphasis"/>
          <w:rFonts w:ascii="Times New Roman" w:hAnsi="Times New Roman" w:cs="Times New Roman"/>
          <w:sz w:val="22"/>
          <w:szCs w:val="22"/>
        </w:rPr>
        <w:t>; Dublin, CA</w:t>
      </w:r>
    </w:p>
    <w:p w14:paraId="0DB4B3DD" w14:textId="77777777" w:rsidR="00B93221" w:rsidRPr="00865F55" w:rsidRDefault="00B93221" w:rsidP="00B93221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865F55">
        <w:rPr>
          <w:rFonts w:ascii="Times New Roman" w:hAnsi="Times New Roman" w:cs="Times New Roman"/>
          <w:sz w:val="22"/>
          <w:szCs w:val="22"/>
        </w:rPr>
        <w:t>September 2017 – present</w:t>
      </w:r>
    </w:p>
    <w:p w14:paraId="6864D52A" w14:textId="48CCF337" w:rsidR="00B93221" w:rsidRPr="00865F55" w:rsidRDefault="00865F55" w:rsidP="00B932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65F55">
        <w:rPr>
          <w:rFonts w:ascii="Times New Roman" w:hAnsi="Times New Roman" w:cs="Times New Roman"/>
        </w:rPr>
        <w:t>Plan</w:t>
      </w:r>
      <w:r w:rsidR="00B93221" w:rsidRPr="00865F55">
        <w:rPr>
          <w:rFonts w:ascii="Times New Roman" w:hAnsi="Times New Roman" w:cs="Times New Roman"/>
        </w:rPr>
        <w:t xml:space="preserve"> </w:t>
      </w:r>
      <w:r w:rsidR="007048C5" w:rsidRPr="00865F55">
        <w:rPr>
          <w:rFonts w:ascii="Times New Roman" w:hAnsi="Times New Roman" w:cs="Times New Roman"/>
        </w:rPr>
        <w:t>to volunteer</w:t>
      </w:r>
      <w:r w:rsidR="00B93221" w:rsidRPr="00865F55">
        <w:rPr>
          <w:rFonts w:ascii="Times New Roman" w:hAnsi="Times New Roman" w:cs="Times New Roman"/>
        </w:rPr>
        <w:t xml:space="preserve"> at </w:t>
      </w:r>
      <w:r>
        <w:rPr>
          <w:rFonts w:ascii="Times New Roman" w:hAnsi="Times New Roman" w:cs="Times New Roman"/>
        </w:rPr>
        <w:t>the Senior Center this December</w:t>
      </w:r>
    </w:p>
    <w:p w14:paraId="7F5288B7" w14:textId="1B2A8E04" w:rsidR="005E088C" w:rsidRPr="00865F55" w:rsidRDefault="009052DA" w:rsidP="00B47E1E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865F55">
        <w:rPr>
          <w:rFonts w:ascii="Times New Roman" w:hAnsi="Times New Roman" w:cs="Times New Roman"/>
          <w:sz w:val="22"/>
          <w:szCs w:val="22"/>
        </w:rPr>
        <w:t>California Junior Scholarship Federation</w:t>
      </w:r>
      <w:r w:rsidR="005E088C" w:rsidRPr="00865F55">
        <w:rPr>
          <w:rFonts w:ascii="Times New Roman" w:hAnsi="Times New Roman" w:cs="Times New Roman"/>
          <w:sz w:val="22"/>
          <w:szCs w:val="22"/>
        </w:rPr>
        <w:t xml:space="preserve"> | </w:t>
      </w:r>
      <w:r w:rsidRPr="00865F55">
        <w:rPr>
          <w:rStyle w:val="Emphasis"/>
          <w:rFonts w:ascii="Times New Roman" w:hAnsi="Times New Roman" w:cs="Times New Roman"/>
          <w:sz w:val="22"/>
          <w:szCs w:val="22"/>
        </w:rPr>
        <w:t>Fallon Middle School</w:t>
      </w:r>
      <w:r w:rsidR="00C745FA">
        <w:rPr>
          <w:rStyle w:val="Emphasis"/>
          <w:rFonts w:ascii="Times New Roman" w:hAnsi="Times New Roman" w:cs="Times New Roman"/>
          <w:sz w:val="22"/>
          <w:szCs w:val="22"/>
        </w:rPr>
        <w:t>; Dublin, CA</w:t>
      </w:r>
    </w:p>
    <w:p w14:paraId="1C53DA3B" w14:textId="77777777" w:rsidR="005E088C" w:rsidRPr="00865F55" w:rsidRDefault="009052DA" w:rsidP="004F199F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865F55">
        <w:rPr>
          <w:rFonts w:ascii="Times New Roman" w:hAnsi="Times New Roman" w:cs="Times New Roman"/>
          <w:sz w:val="22"/>
          <w:szCs w:val="22"/>
        </w:rPr>
        <w:t>January 2016</w:t>
      </w:r>
      <w:r w:rsidR="005E088C" w:rsidRPr="00865F55">
        <w:rPr>
          <w:rFonts w:ascii="Times New Roman" w:hAnsi="Times New Roman" w:cs="Times New Roman"/>
          <w:sz w:val="22"/>
          <w:szCs w:val="22"/>
        </w:rPr>
        <w:t xml:space="preserve"> – </w:t>
      </w:r>
      <w:r w:rsidRPr="00865F55">
        <w:rPr>
          <w:rFonts w:ascii="Times New Roman" w:hAnsi="Times New Roman" w:cs="Times New Roman"/>
          <w:sz w:val="22"/>
          <w:szCs w:val="22"/>
        </w:rPr>
        <w:t>January 2017</w:t>
      </w:r>
    </w:p>
    <w:p w14:paraId="57E7C5C0" w14:textId="16B62FE5" w:rsidR="005E088C" w:rsidRPr="00865F55" w:rsidRDefault="00C745FA" w:rsidP="005E088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an academic t</w:t>
      </w:r>
      <w:r w:rsidR="009052DA" w:rsidRPr="00865F55">
        <w:rPr>
          <w:rFonts w:ascii="Times New Roman" w:hAnsi="Times New Roman" w:cs="Times New Roman"/>
        </w:rPr>
        <w:t>utor at Dougherty Elementary School</w:t>
      </w:r>
      <w:r w:rsidR="007048C5" w:rsidRPr="00865F55">
        <w:rPr>
          <w:rFonts w:ascii="Times New Roman" w:hAnsi="Times New Roman" w:cs="Times New Roman"/>
        </w:rPr>
        <w:t xml:space="preserve"> for students in</w:t>
      </w:r>
      <w:r w:rsidR="009052DA" w:rsidRPr="00865F55">
        <w:rPr>
          <w:rFonts w:ascii="Times New Roman" w:hAnsi="Times New Roman" w:cs="Times New Roman"/>
        </w:rPr>
        <w:t xml:space="preserve"> grade</w:t>
      </w:r>
      <w:r w:rsidR="007048C5" w:rsidRPr="00865F55">
        <w:rPr>
          <w:rFonts w:ascii="Times New Roman" w:hAnsi="Times New Roman" w:cs="Times New Roman"/>
        </w:rPr>
        <w:t>s 1-3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865F55" w14:paraId="3E81EC27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19A390E" w14:textId="77777777" w:rsidR="00143224" w:rsidRPr="00865F55" w:rsidRDefault="00075B13" w:rsidP="00075B13">
            <w:pPr>
              <w:pStyle w:val="Icons"/>
              <w:rPr>
                <w:rFonts w:ascii="Times New Roman" w:hAnsi="Times New Roman" w:cs="Times New Roman"/>
              </w:rPr>
            </w:pPr>
            <w:r w:rsidRPr="00865F55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inline distT="0" distB="0" distL="0" distR="0" wp14:anchorId="198AD9E3" wp14:editId="7ED5AC08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D663A5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48BB3EA" w14:textId="77777777" w:rsidR="00143224" w:rsidRPr="00595A05" w:rsidRDefault="00854F37" w:rsidP="00AD6216">
            <w:pPr>
              <w:pStyle w:val="Heading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Skills:"/>
                <w:tag w:val="Skills:"/>
                <w:id w:val="-925109897"/>
                <w:placeholder>
                  <w:docPart w:val="0BF98C2C3F6741F78AAC23087F2FBC1F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95A05">
                  <w:rPr>
                    <w:rFonts w:ascii="Times New Roman" w:hAnsi="Times New Roman" w:cs="Times New Roman"/>
                    <w:sz w:val="24"/>
                    <w:szCs w:val="24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6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013"/>
        <w:gridCol w:w="4738"/>
      </w:tblGrid>
      <w:tr w:rsidR="00143224" w:rsidRPr="00865F55" w14:paraId="25665A03" w14:textId="77777777" w:rsidTr="00C745FA">
        <w:trPr>
          <w:trHeight w:val="892"/>
        </w:trPr>
        <w:tc>
          <w:tcPr>
            <w:tcW w:w="4013" w:type="dxa"/>
          </w:tcPr>
          <w:p w14:paraId="194D6D56" w14:textId="290D65F0" w:rsidR="00143224" w:rsidRPr="00865F55" w:rsidRDefault="00865F55" w:rsidP="00565B06">
            <w:pPr>
              <w:pStyle w:val="ListBullet"/>
              <w:spacing w:after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7048C5" w:rsidRPr="00865F55">
              <w:rPr>
                <w:rFonts w:ascii="Times New Roman" w:hAnsi="Times New Roman" w:cs="Times New Roman"/>
              </w:rPr>
              <w:t>athematical problem solving skills</w:t>
            </w:r>
          </w:p>
          <w:p w14:paraId="4A683590" w14:textId="5B98C2BA" w:rsidR="00316CE4" w:rsidRPr="00865F55" w:rsidRDefault="00B40DA1" w:rsidP="007048C5">
            <w:pPr>
              <w:pStyle w:val="ListBullet"/>
              <w:spacing w:after="80"/>
              <w:rPr>
                <w:rFonts w:ascii="Times New Roman" w:hAnsi="Times New Roman" w:cs="Times New Roman"/>
              </w:rPr>
            </w:pPr>
            <w:r w:rsidRPr="00865F55">
              <w:rPr>
                <w:rFonts w:ascii="Times New Roman" w:hAnsi="Times New Roman" w:cs="Times New Roman"/>
              </w:rPr>
              <w:t xml:space="preserve">Well versed with </w:t>
            </w:r>
            <w:r w:rsidR="007048C5" w:rsidRPr="00865F55">
              <w:rPr>
                <w:rFonts w:ascii="Times New Roman" w:hAnsi="Times New Roman" w:cs="Times New Roman"/>
              </w:rPr>
              <w:t>HTML, CSS, Python, and Command Line</w:t>
            </w:r>
          </w:p>
        </w:tc>
        <w:tc>
          <w:tcPr>
            <w:tcW w:w="4738" w:type="dxa"/>
            <w:tcMar>
              <w:left w:w="576" w:type="dxa"/>
            </w:tcMar>
          </w:tcPr>
          <w:p w14:paraId="1ADBAD6E" w14:textId="0AD21830" w:rsidR="00143224" w:rsidRPr="00865F55" w:rsidRDefault="00E90D1E" w:rsidP="00565B06">
            <w:pPr>
              <w:pStyle w:val="ListBullet"/>
              <w:spacing w:after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u</w:t>
            </w:r>
            <w:r w:rsidR="00C745FA">
              <w:rPr>
                <w:rFonts w:ascii="Times New Roman" w:hAnsi="Times New Roman" w:cs="Times New Roman"/>
              </w:rPr>
              <w:t>nderstanding of Microsoft Word, Excel, PowerPoint; Google Docs, Slides</w:t>
            </w:r>
          </w:p>
          <w:p w14:paraId="78991FD0" w14:textId="0EA1C24A" w:rsidR="00F904FC" w:rsidRPr="00865F55" w:rsidRDefault="007048C5" w:rsidP="007048C5">
            <w:pPr>
              <w:pStyle w:val="ListBullet"/>
              <w:spacing w:after="80"/>
              <w:rPr>
                <w:rFonts w:ascii="Times New Roman" w:hAnsi="Times New Roman" w:cs="Times New Roman"/>
              </w:rPr>
            </w:pPr>
            <w:r w:rsidRPr="00865F55">
              <w:rPr>
                <w:rFonts w:ascii="Times New Roman" w:hAnsi="Times New Roman" w:cs="Times New Roman"/>
              </w:rPr>
              <w:t xml:space="preserve">Fluent in the languages </w:t>
            </w:r>
            <w:r w:rsidR="00865F55">
              <w:rPr>
                <w:rFonts w:ascii="Times New Roman" w:hAnsi="Times New Roman" w:cs="Times New Roman"/>
              </w:rPr>
              <w:t xml:space="preserve">English, </w:t>
            </w:r>
            <w:r w:rsidRPr="00865F55">
              <w:rPr>
                <w:rFonts w:ascii="Times New Roman" w:hAnsi="Times New Roman" w:cs="Times New Roman"/>
              </w:rPr>
              <w:t>Hindi</w:t>
            </w:r>
            <w:r w:rsidR="00865F55">
              <w:rPr>
                <w:rFonts w:ascii="Times New Roman" w:hAnsi="Times New Roman" w:cs="Times New Roman"/>
              </w:rPr>
              <w:t>,</w:t>
            </w:r>
            <w:r w:rsidRPr="00865F55">
              <w:rPr>
                <w:rFonts w:ascii="Times New Roman" w:hAnsi="Times New Roman" w:cs="Times New Roman"/>
              </w:rPr>
              <w:t xml:space="preserve"> and Konkani</w:t>
            </w:r>
          </w:p>
        </w:tc>
      </w:tr>
    </w:tbl>
    <w:tbl>
      <w:tblPr>
        <w:tblStyle w:val="TableGrid"/>
        <w:tblW w:w="5600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217"/>
        <w:gridCol w:w="431"/>
        <w:gridCol w:w="4354"/>
        <w:gridCol w:w="4277"/>
        <w:gridCol w:w="398"/>
      </w:tblGrid>
      <w:tr w:rsidR="00AC7C34" w:rsidRPr="00865F55" w14:paraId="5E3C910B" w14:textId="77777777" w:rsidTr="00B40DA1">
        <w:trPr>
          <w:trHeight w:val="609"/>
        </w:trPr>
        <w:tc>
          <w:tcPr>
            <w:tcW w:w="542" w:type="dxa"/>
            <w:gridSpan w:val="2"/>
            <w:tcMar>
              <w:right w:w="216" w:type="dxa"/>
            </w:tcMar>
            <w:vAlign w:val="bottom"/>
          </w:tcPr>
          <w:p w14:paraId="6297EAD9" w14:textId="77777777" w:rsidR="00AC7C34" w:rsidRPr="00865F55" w:rsidRDefault="00075B13" w:rsidP="007048C5">
            <w:pPr>
              <w:pStyle w:val="Icons"/>
              <w:jc w:val="left"/>
              <w:rPr>
                <w:rFonts w:ascii="Times New Roman" w:hAnsi="Times New Roman" w:cs="Times New Roman"/>
              </w:rPr>
            </w:pPr>
            <w:r w:rsidRPr="00865F55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inline distT="0" distB="0" distL="0" distR="0" wp14:anchorId="024ED15A" wp14:editId="24C22E2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142607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35" w:type="dxa"/>
            <w:gridSpan w:val="3"/>
          </w:tcPr>
          <w:p w14:paraId="791964CA" w14:textId="77777777" w:rsidR="00AC7C34" w:rsidRPr="00595A05" w:rsidRDefault="007048C5" w:rsidP="007048C5">
            <w:pPr>
              <w:pStyle w:val="Heading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A05">
              <w:rPr>
                <w:rFonts w:ascii="Times New Roman" w:hAnsi="Times New Roman" w:cs="Times New Roman"/>
                <w:sz w:val="24"/>
                <w:szCs w:val="24"/>
              </w:rPr>
              <w:t>Academic Awards / Extracurricular activities</w:t>
            </w:r>
          </w:p>
        </w:tc>
      </w:tr>
      <w:tr w:rsidR="007048C5" w:rsidRPr="00865F55" w14:paraId="47335310" w14:textId="77777777" w:rsidTr="00E90D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80" w:type="dxa"/>
          <w:wAfter w:w="405" w:type="dxa"/>
          <w:trHeight w:val="905"/>
        </w:trPr>
        <w:tc>
          <w:tcPr>
            <w:tcW w:w="4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952FFB" w14:textId="12AA4701" w:rsidR="007048C5" w:rsidRPr="00865F55" w:rsidRDefault="005A7211" w:rsidP="007048C5">
            <w:pPr>
              <w:pStyle w:val="ListBullet"/>
              <w:numPr>
                <w:ilvl w:val="0"/>
                <w:numId w:val="17"/>
              </w:numPr>
              <w:spacing w:after="80"/>
              <w:rPr>
                <w:rFonts w:ascii="Times New Roman" w:hAnsi="Times New Roman" w:cs="Times New Roman"/>
              </w:rPr>
            </w:pPr>
            <w:r w:rsidRPr="00865F55">
              <w:rPr>
                <w:rFonts w:ascii="Times New Roman" w:hAnsi="Times New Roman" w:cs="Times New Roman"/>
              </w:rPr>
              <w:t>4</w:t>
            </w:r>
            <w:r w:rsidR="00C73D6E">
              <w:rPr>
                <w:rFonts w:ascii="Times New Roman" w:hAnsi="Times New Roman" w:cs="Times New Roman"/>
              </w:rPr>
              <w:t>.</w:t>
            </w:r>
            <w:r w:rsidRPr="00865F55">
              <w:rPr>
                <w:rFonts w:ascii="Times New Roman" w:hAnsi="Times New Roman" w:cs="Times New Roman"/>
              </w:rPr>
              <w:t>0 GPA in grade 8, and thus far in grade 9</w:t>
            </w:r>
          </w:p>
          <w:p w14:paraId="7A5E99FB" w14:textId="77777777" w:rsidR="007048C5" w:rsidRPr="00865F55" w:rsidRDefault="005A7211" w:rsidP="007048C5">
            <w:pPr>
              <w:pStyle w:val="ListBullet"/>
              <w:numPr>
                <w:ilvl w:val="0"/>
                <w:numId w:val="17"/>
              </w:numPr>
              <w:spacing w:after="80"/>
              <w:rPr>
                <w:rFonts w:ascii="Times New Roman" w:hAnsi="Times New Roman" w:cs="Times New Roman"/>
              </w:rPr>
            </w:pPr>
            <w:r w:rsidRPr="00865F55">
              <w:rPr>
                <w:rFonts w:ascii="Times New Roman" w:hAnsi="Times New Roman" w:cs="Times New Roman"/>
              </w:rPr>
              <w:t xml:space="preserve">Honor Roll </w:t>
            </w:r>
            <w:r w:rsidR="00B40DA1" w:rsidRPr="00865F55">
              <w:rPr>
                <w:rFonts w:ascii="Times New Roman" w:hAnsi="Times New Roman" w:cs="Times New Roman"/>
              </w:rPr>
              <w:t xml:space="preserve">throughout </w:t>
            </w:r>
            <w:r w:rsidRPr="00865F55">
              <w:rPr>
                <w:rFonts w:ascii="Times New Roman" w:hAnsi="Times New Roman" w:cs="Times New Roman"/>
              </w:rPr>
              <w:t>2015-2017</w:t>
            </w:r>
          </w:p>
          <w:p w14:paraId="1A461E4F" w14:textId="77777777" w:rsidR="007048C5" w:rsidRPr="00865F55" w:rsidRDefault="005A7211" w:rsidP="005A7211">
            <w:pPr>
              <w:pStyle w:val="ListBullet"/>
              <w:numPr>
                <w:ilvl w:val="0"/>
                <w:numId w:val="17"/>
              </w:numPr>
              <w:spacing w:after="80"/>
              <w:rPr>
                <w:rFonts w:ascii="Times New Roman" w:hAnsi="Times New Roman" w:cs="Times New Roman"/>
              </w:rPr>
            </w:pPr>
            <w:r w:rsidRPr="00865F55">
              <w:rPr>
                <w:rFonts w:ascii="Times New Roman" w:hAnsi="Times New Roman" w:cs="Times New Roman"/>
              </w:rPr>
              <w:t xml:space="preserve">2015-2017 Fallon Middle School Academic Excellence Award </w:t>
            </w:r>
            <w:r w:rsidR="00B40DA1" w:rsidRPr="00865F55">
              <w:rPr>
                <w:rFonts w:ascii="Times New Roman" w:hAnsi="Times New Roman" w:cs="Times New Roman"/>
              </w:rPr>
              <w:t>(June 2, 2017)</w:t>
            </w:r>
          </w:p>
          <w:p w14:paraId="28C52CA2" w14:textId="69C175D6" w:rsidR="00E90D1E" w:rsidRPr="00E90D1E" w:rsidRDefault="005A7211" w:rsidP="00E90D1E">
            <w:pPr>
              <w:pStyle w:val="ListBullet"/>
              <w:numPr>
                <w:ilvl w:val="0"/>
                <w:numId w:val="17"/>
              </w:numPr>
              <w:spacing w:after="80"/>
              <w:rPr>
                <w:rFonts w:ascii="Times New Roman" w:hAnsi="Times New Roman" w:cs="Times New Roman"/>
              </w:rPr>
            </w:pPr>
            <w:r w:rsidRPr="00865F55">
              <w:rPr>
                <w:rFonts w:ascii="Times New Roman" w:hAnsi="Times New Roman" w:cs="Times New Roman"/>
              </w:rPr>
              <w:t xml:space="preserve">Recognized by the Fallon Middle School Math Department </w:t>
            </w:r>
            <w:r w:rsidR="00C73D6E">
              <w:rPr>
                <w:rFonts w:ascii="Times New Roman" w:hAnsi="Times New Roman" w:cs="Times New Roman"/>
              </w:rPr>
              <w:t>as an Outstanding S</w:t>
            </w:r>
            <w:r w:rsidRPr="00865F55">
              <w:rPr>
                <w:rFonts w:ascii="Times New Roman" w:hAnsi="Times New Roman" w:cs="Times New Roman"/>
              </w:rPr>
              <w:t>tudent</w:t>
            </w:r>
            <w:r w:rsidR="00B40DA1" w:rsidRPr="00865F55">
              <w:rPr>
                <w:rFonts w:ascii="Times New Roman" w:hAnsi="Times New Roman" w:cs="Times New Roman"/>
              </w:rPr>
              <w:t xml:space="preserve"> (June</w:t>
            </w:r>
            <w:r w:rsidR="00865F55" w:rsidRPr="00865F55">
              <w:rPr>
                <w:rFonts w:ascii="Times New Roman" w:hAnsi="Times New Roman" w:cs="Times New Roman"/>
              </w:rPr>
              <w:t xml:space="preserve"> 2, 2017</w:t>
            </w:r>
            <w:r w:rsidR="00B40DA1" w:rsidRPr="00865F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F4E07B6" w14:textId="77777777" w:rsidR="005A7211" w:rsidRPr="00865F55" w:rsidRDefault="005A7211" w:rsidP="005A7211">
            <w:pPr>
              <w:pStyle w:val="ListBullet"/>
              <w:numPr>
                <w:ilvl w:val="0"/>
                <w:numId w:val="17"/>
              </w:numPr>
              <w:spacing w:after="80"/>
              <w:rPr>
                <w:rFonts w:ascii="Times New Roman" w:hAnsi="Times New Roman" w:cs="Times New Roman"/>
              </w:rPr>
            </w:pPr>
            <w:r w:rsidRPr="00865F55">
              <w:rPr>
                <w:rFonts w:ascii="Times New Roman" w:hAnsi="Times New Roman" w:cs="Times New Roman"/>
              </w:rPr>
              <w:t>Trained swimmer (2008 – present)</w:t>
            </w:r>
          </w:p>
          <w:p w14:paraId="5F8AA82F" w14:textId="77777777" w:rsidR="005A7211" w:rsidRPr="00865F55" w:rsidRDefault="005A7211" w:rsidP="005A7211">
            <w:pPr>
              <w:pStyle w:val="ListBullet"/>
              <w:numPr>
                <w:ilvl w:val="0"/>
                <w:numId w:val="17"/>
              </w:numPr>
              <w:spacing w:after="80"/>
              <w:rPr>
                <w:rFonts w:ascii="Times New Roman" w:hAnsi="Times New Roman" w:cs="Times New Roman"/>
              </w:rPr>
            </w:pPr>
            <w:r w:rsidRPr="00865F55">
              <w:rPr>
                <w:rFonts w:ascii="Times New Roman" w:hAnsi="Times New Roman" w:cs="Times New Roman"/>
              </w:rPr>
              <w:t>Badminton player (2015 – present)</w:t>
            </w:r>
          </w:p>
          <w:p w14:paraId="6562EF75" w14:textId="77777777" w:rsidR="005A7211" w:rsidRPr="00865F55" w:rsidRDefault="005A7211" w:rsidP="005A7211">
            <w:pPr>
              <w:pStyle w:val="ListBullet"/>
              <w:numPr>
                <w:ilvl w:val="0"/>
                <w:numId w:val="17"/>
              </w:numPr>
              <w:spacing w:after="80"/>
              <w:rPr>
                <w:rFonts w:ascii="Times New Roman" w:hAnsi="Times New Roman" w:cs="Times New Roman"/>
              </w:rPr>
            </w:pPr>
            <w:r w:rsidRPr="00865F55">
              <w:rPr>
                <w:rFonts w:ascii="Times New Roman" w:hAnsi="Times New Roman" w:cs="Times New Roman"/>
              </w:rPr>
              <w:t>Flutist (2014 – present), and band member (2014 – 2015)</w:t>
            </w:r>
          </w:p>
          <w:p w14:paraId="1F895A49" w14:textId="1CCE05E3" w:rsidR="005A7211" w:rsidRPr="00865F55" w:rsidRDefault="005A7211" w:rsidP="005A7211">
            <w:pPr>
              <w:pStyle w:val="ListBullet"/>
              <w:numPr>
                <w:ilvl w:val="0"/>
                <w:numId w:val="17"/>
              </w:numPr>
              <w:spacing w:after="80"/>
              <w:rPr>
                <w:rFonts w:ascii="Times New Roman" w:hAnsi="Times New Roman" w:cs="Times New Roman"/>
              </w:rPr>
            </w:pPr>
            <w:r w:rsidRPr="00865F55">
              <w:rPr>
                <w:rFonts w:ascii="Times New Roman" w:hAnsi="Times New Roman" w:cs="Times New Roman"/>
              </w:rPr>
              <w:t>Learning Spanish</w:t>
            </w:r>
            <w:r w:rsidR="00C745FA">
              <w:rPr>
                <w:rFonts w:ascii="Times New Roman" w:hAnsi="Times New Roman" w:cs="Times New Roman"/>
              </w:rPr>
              <w:t>, currently proficient</w:t>
            </w:r>
            <w:r w:rsidRPr="00865F55">
              <w:rPr>
                <w:rFonts w:ascii="Times New Roman" w:hAnsi="Times New Roman" w:cs="Times New Roman"/>
              </w:rPr>
              <w:t xml:space="preserve"> (2015 – present)</w:t>
            </w:r>
          </w:p>
          <w:p w14:paraId="735962E1" w14:textId="24B48FB6" w:rsidR="00E90D1E" w:rsidRPr="00865F55" w:rsidRDefault="00E90D1E" w:rsidP="00E90D1E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ascii="Times New Roman" w:hAnsi="Times New Roman" w:cs="Times New Roman"/>
              </w:rPr>
            </w:pPr>
          </w:p>
        </w:tc>
      </w:tr>
    </w:tbl>
    <w:p w14:paraId="49128721" w14:textId="09995BF0" w:rsidR="008670B9" w:rsidRPr="008670B9" w:rsidRDefault="008670B9" w:rsidP="00E90D1E">
      <w:pPr>
        <w:jc w:val="center"/>
      </w:pPr>
    </w:p>
    <w:sectPr w:rsidR="008670B9" w:rsidRPr="008670B9" w:rsidSect="00FE18B2">
      <w:footerReference w:type="default" r:id="rId8"/>
      <w:headerReference w:type="first" r:id="rId9"/>
      <w:footerReference w:type="first" r:id="rId10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96C8C1" w14:textId="77777777" w:rsidR="00734123" w:rsidRDefault="00734123" w:rsidP="00F534FB">
      <w:pPr>
        <w:spacing w:after="0"/>
      </w:pPr>
      <w:r>
        <w:separator/>
      </w:r>
    </w:p>
  </w:endnote>
  <w:endnote w:type="continuationSeparator" w:id="0">
    <w:p w14:paraId="4865B7D6" w14:textId="77777777" w:rsidR="00734123" w:rsidRDefault="00734123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CF6279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5A0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97A5E" w14:textId="77777777" w:rsidR="00E90D1E" w:rsidRDefault="00E90D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72754D" w14:textId="77777777" w:rsidR="00734123" w:rsidRDefault="00734123" w:rsidP="00F534FB">
      <w:pPr>
        <w:spacing w:after="0"/>
      </w:pPr>
      <w:r>
        <w:separator/>
      </w:r>
    </w:p>
  </w:footnote>
  <w:footnote w:type="continuationSeparator" w:id="0">
    <w:p w14:paraId="4023C3C9" w14:textId="77777777" w:rsidR="00734123" w:rsidRDefault="00734123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6AB2F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51AFD91" wp14:editId="177E6192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05723D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3A7068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AC4390"/>
    <w:multiLevelType w:val="hybridMultilevel"/>
    <w:tmpl w:val="73585C0C"/>
    <w:lvl w:ilvl="0" w:tplc="388CCF4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E6916AB"/>
    <w:multiLevelType w:val="hybridMultilevel"/>
    <w:tmpl w:val="8D86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CF34195"/>
    <w:multiLevelType w:val="hybridMultilevel"/>
    <w:tmpl w:val="2F02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D36168"/>
    <w:multiLevelType w:val="multilevel"/>
    <w:tmpl w:val="810078A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C4C4C" w:themeColor="text2" w:themeTint="BF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724D8"/>
    <w:multiLevelType w:val="hybridMultilevel"/>
    <w:tmpl w:val="B8DA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3387B"/>
    <w:multiLevelType w:val="hybridMultilevel"/>
    <w:tmpl w:val="10225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6D04C2"/>
    <w:multiLevelType w:val="hybridMultilevel"/>
    <w:tmpl w:val="CECC1DE8"/>
    <w:lvl w:ilvl="0" w:tplc="78446D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6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3"/>
  </w:num>
  <w:num w:numId="16">
    <w:abstractNumId w:val="12"/>
  </w:num>
  <w:num w:numId="17">
    <w:abstractNumId w:val="17"/>
  </w:num>
  <w:num w:numId="18">
    <w:abstractNumId w:val="18"/>
  </w:num>
  <w:num w:numId="19">
    <w:abstractNumId w:val="19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23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109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3F0C25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95A05"/>
    <w:rsid w:val="005A459B"/>
    <w:rsid w:val="005A7211"/>
    <w:rsid w:val="005A74EC"/>
    <w:rsid w:val="005B3D67"/>
    <w:rsid w:val="005B437C"/>
    <w:rsid w:val="005D0108"/>
    <w:rsid w:val="005E088C"/>
    <w:rsid w:val="005E6E43"/>
    <w:rsid w:val="005F4455"/>
    <w:rsid w:val="005F4B04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048C5"/>
    <w:rsid w:val="007175B9"/>
    <w:rsid w:val="007215A9"/>
    <w:rsid w:val="007253E8"/>
    <w:rsid w:val="00734123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16A"/>
    <w:rsid w:val="00836794"/>
    <w:rsid w:val="00846AAE"/>
    <w:rsid w:val="00854F37"/>
    <w:rsid w:val="00865F55"/>
    <w:rsid w:val="00867081"/>
    <w:rsid w:val="008670B9"/>
    <w:rsid w:val="0088598E"/>
    <w:rsid w:val="008978E8"/>
    <w:rsid w:val="008A02C4"/>
    <w:rsid w:val="008A49A0"/>
    <w:rsid w:val="008A6538"/>
    <w:rsid w:val="008D4FC8"/>
    <w:rsid w:val="008D5A80"/>
    <w:rsid w:val="008E5483"/>
    <w:rsid w:val="008F4532"/>
    <w:rsid w:val="009052DA"/>
    <w:rsid w:val="0092591A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0DA1"/>
    <w:rsid w:val="00B47E1E"/>
    <w:rsid w:val="00B54661"/>
    <w:rsid w:val="00B55487"/>
    <w:rsid w:val="00B763B5"/>
    <w:rsid w:val="00B90654"/>
    <w:rsid w:val="00B91175"/>
    <w:rsid w:val="00B93221"/>
    <w:rsid w:val="00BA71B3"/>
    <w:rsid w:val="00BB34BE"/>
    <w:rsid w:val="00BC0E1A"/>
    <w:rsid w:val="00BC1472"/>
    <w:rsid w:val="00BD2DD6"/>
    <w:rsid w:val="00BD55EE"/>
    <w:rsid w:val="00C3233C"/>
    <w:rsid w:val="00C3763A"/>
    <w:rsid w:val="00C60281"/>
    <w:rsid w:val="00C73D6E"/>
    <w:rsid w:val="00C745FA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B2BF5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0D1E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7B3444C"/>
  <w15:chartTrackingRefBased/>
  <w15:docId w15:val="{A2FE7D45-8542-4845-989F-1786D237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734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iksha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ED6D07B39D4A27A9F0F921A4E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DA6F6-1EA6-431F-917A-69381460EA7E}"/>
      </w:docPartPr>
      <w:docPartBody>
        <w:p w:rsidR="00B46D3C" w:rsidRDefault="00E51368">
          <w:pPr>
            <w:pStyle w:val="43ED6D07B39D4A27A9F0F921A4E19E15"/>
          </w:pPr>
          <w:r w:rsidRPr="00565B06">
            <w:t>Objective</w:t>
          </w:r>
        </w:p>
      </w:docPartBody>
    </w:docPart>
    <w:docPart>
      <w:docPartPr>
        <w:name w:val="91FBAFFBFED349D2971CA21972522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14C5C-1DBA-434E-BCE0-635A81AAFD74}"/>
      </w:docPartPr>
      <w:docPartBody>
        <w:p w:rsidR="00B46D3C" w:rsidRDefault="00E51368">
          <w:pPr>
            <w:pStyle w:val="91FBAFFBFED349D2971CA21972522837"/>
          </w:pPr>
          <w:r w:rsidRPr="00565B06">
            <w:t>Education</w:t>
          </w:r>
        </w:p>
      </w:docPartBody>
    </w:docPart>
    <w:docPart>
      <w:docPartPr>
        <w:name w:val="0BF98C2C3F6741F78AAC23087F2FB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AC663-31E9-416D-8925-3A6BCE53DDCD}"/>
      </w:docPartPr>
      <w:docPartBody>
        <w:p w:rsidR="00B46D3C" w:rsidRDefault="00E51368">
          <w:pPr>
            <w:pStyle w:val="0BF98C2C3F6741F78AAC23087F2FBC1F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68"/>
    <w:rsid w:val="000F30E2"/>
    <w:rsid w:val="002E42D7"/>
    <w:rsid w:val="00B46D3C"/>
    <w:rsid w:val="00E5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4FB2C3800D4307BE95E5C083A48BE0">
    <w:name w:val="734FB2C3800D4307BE95E5C083A48BE0"/>
  </w:style>
  <w:style w:type="paragraph" w:customStyle="1" w:styleId="C2FFE6344F1F4BA7A111275706FD002B">
    <w:name w:val="C2FFE6344F1F4BA7A111275706FD002B"/>
  </w:style>
  <w:style w:type="paragraph" w:customStyle="1" w:styleId="3351CA1196DD4864B503E1BC2642F2AA">
    <w:name w:val="3351CA1196DD4864B503E1BC2642F2AA"/>
  </w:style>
  <w:style w:type="paragraph" w:customStyle="1" w:styleId="A46A4D35CA784B08BB0BA72BB3E0EABC">
    <w:name w:val="A46A4D35CA784B08BB0BA72BB3E0EABC"/>
  </w:style>
  <w:style w:type="paragraph" w:customStyle="1" w:styleId="FDBC9A8C05724AEF90F785A231541BB5">
    <w:name w:val="FDBC9A8C05724AEF90F785A231541BB5"/>
  </w:style>
  <w:style w:type="paragraph" w:customStyle="1" w:styleId="242D7BE3A3784CA69A9E07F9C55CE04E">
    <w:name w:val="242D7BE3A3784CA69A9E07F9C55CE04E"/>
  </w:style>
  <w:style w:type="paragraph" w:customStyle="1" w:styleId="CD0BCF13F72F4520B1670FD9DBB8A991">
    <w:name w:val="CD0BCF13F72F4520B1670FD9DBB8A991"/>
  </w:style>
  <w:style w:type="paragraph" w:customStyle="1" w:styleId="43ED6D07B39D4A27A9F0F921A4E19E15">
    <w:name w:val="43ED6D07B39D4A27A9F0F921A4E19E15"/>
  </w:style>
  <w:style w:type="paragraph" w:customStyle="1" w:styleId="4BA206501E3145C39831B8E045E1ACA7">
    <w:name w:val="4BA206501E3145C39831B8E045E1ACA7"/>
  </w:style>
  <w:style w:type="paragraph" w:customStyle="1" w:styleId="91FBAFFBFED349D2971CA21972522837">
    <w:name w:val="91FBAFFBFED349D2971CA21972522837"/>
  </w:style>
  <w:style w:type="paragraph" w:customStyle="1" w:styleId="5829A57569C64B33A33508CD9BC1D0EF">
    <w:name w:val="5829A57569C64B33A33508CD9BC1D0EF"/>
  </w:style>
  <w:style w:type="character" w:styleId="Emphasis">
    <w:name w:val="Emphasis"/>
    <w:basedOn w:val="DefaultParagraphFont"/>
    <w:uiPriority w:val="11"/>
    <w:qFormat/>
    <w:rsid w:val="00E51368"/>
    <w:rPr>
      <w:b w:val="0"/>
      <w:iCs/>
      <w:color w:val="657C9C" w:themeColor="text2" w:themeTint="BF"/>
      <w:sz w:val="26"/>
    </w:rPr>
  </w:style>
  <w:style w:type="paragraph" w:customStyle="1" w:styleId="51803ED12B4E40CDAC513EB6830AF25E">
    <w:name w:val="51803ED12B4E40CDAC513EB6830AF25E"/>
  </w:style>
  <w:style w:type="paragraph" w:customStyle="1" w:styleId="7A74C58D47034A1DB9BCC3189C845AAB">
    <w:name w:val="7A74C58D47034A1DB9BCC3189C845AAB"/>
  </w:style>
  <w:style w:type="paragraph" w:customStyle="1" w:styleId="B1B4F0D29AFD40B9847A42638655A0C2">
    <w:name w:val="B1B4F0D29AFD40B9847A42638655A0C2"/>
  </w:style>
  <w:style w:type="paragraph" w:customStyle="1" w:styleId="DD97BFBAD81846ECB0F63B383E057163">
    <w:name w:val="DD97BFBAD81846ECB0F63B383E057163"/>
  </w:style>
  <w:style w:type="paragraph" w:customStyle="1" w:styleId="7C1E6B7D980C4607A879B3821177B67B">
    <w:name w:val="7C1E6B7D980C4607A879B3821177B67B"/>
  </w:style>
  <w:style w:type="paragraph" w:customStyle="1" w:styleId="88002C75B4C54A20808AFC14105AC75F">
    <w:name w:val="88002C75B4C54A20808AFC14105AC75F"/>
  </w:style>
  <w:style w:type="paragraph" w:customStyle="1" w:styleId="CAE9C5E4C22748C293840215A929D984">
    <w:name w:val="CAE9C5E4C22748C293840215A929D984"/>
  </w:style>
  <w:style w:type="paragraph" w:customStyle="1" w:styleId="99141CD8183546A6BED0FA32B2A76AEF">
    <w:name w:val="99141CD8183546A6BED0FA32B2A76AEF"/>
  </w:style>
  <w:style w:type="paragraph" w:customStyle="1" w:styleId="8E0D019412834C159D643C4BBE96FE03">
    <w:name w:val="8E0D019412834C159D643C4BBE96FE03"/>
  </w:style>
  <w:style w:type="paragraph" w:customStyle="1" w:styleId="4B19BF56D7A24C99BC97F6889B793AAB">
    <w:name w:val="4B19BF56D7A24C99BC97F6889B793AAB"/>
  </w:style>
  <w:style w:type="paragraph" w:customStyle="1" w:styleId="EF862934010B46D69B91FBA840FA22F9">
    <w:name w:val="EF862934010B46D69B91FBA840FA22F9"/>
  </w:style>
  <w:style w:type="paragraph" w:customStyle="1" w:styleId="24DD026DC2264CE49AD1736DEFA73E47">
    <w:name w:val="24DD026DC2264CE49AD1736DEFA73E47"/>
  </w:style>
  <w:style w:type="paragraph" w:customStyle="1" w:styleId="45ACF1EEF9A441628AFB593FA7051394">
    <w:name w:val="45ACF1EEF9A441628AFB593FA7051394"/>
  </w:style>
  <w:style w:type="paragraph" w:customStyle="1" w:styleId="DBE04AD52C924207AC24BDE96CB1C7D5">
    <w:name w:val="DBE04AD52C924207AC24BDE96CB1C7D5"/>
  </w:style>
  <w:style w:type="paragraph" w:customStyle="1" w:styleId="AA14951CD6634F068B4C88028258D864">
    <w:name w:val="AA14951CD6634F068B4C88028258D864"/>
  </w:style>
  <w:style w:type="paragraph" w:customStyle="1" w:styleId="EBDB2D3F3BD548B1A37E8932C35170CD">
    <w:name w:val="EBDB2D3F3BD548B1A37E8932C35170CD"/>
  </w:style>
  <w:style w:type="paragraph" w:customStyle="1" w:styleId="050122153FD54686B8F35D36D3CA7896">
    <w:name w:val="050122153FD54686B8F35D36D3CA7896"/>
  </w:style>
  <w:style w:type="paragraph" w:customStyle="1" w:styleId="FA8BCD0D740C4DD8BF8305D83A7199C1">
    <w:name w:val="FA8BCD0D740C4DD8BF8305D83A7199C1"/>
  </w:style>
  <w:style w:type="paragraph" w:customStyle="1" w:styleId="C8D6FAA7D8524C439DD83A4FD21681AD">
    <w:name w:val="C8D6FAA7D8524C439DD83A4FD21681AD"/>
  </w:style>
  <w:style w:type="paragraph" w:customStyle="1" w:styleId="3CF53EF78BF54C2A8B1E1020746E73C6">
    <w:name w:val="3CF53EF78BF54C2A8B1E1020746E73C6"/>
  </w:style>
  <w:style w:type="paragraph" w:customStyle="1" w:styleId="0BF98C2C3F6741F78AAC23087F2FBC1F">
    <w:name w:val="0BF98C2C3F6741F78AAC23087F2FBC1F"/>
  </w:style>
  <w:style w:type="paragraph" w:customStyle="1" w:styleId="5EB50F7A7C724EE9B5A7DB5B015EB573">
    <w:name w:val="5EB50F7A7C724EE9B5A7DB5B015EB573"/>
  </w:style>
  <w:style w:type="paragraph" w:customStyle="1" w:styleId="C12DDA6FB7D7488FB9E7B51C90E015A6">
    <w:name w:val="C12DDA6FB7D7488FB9E7B51C90E015A6"/>
  </w:style>
  <w:style w:type="paragraph" w:customStyle="1" w:styleId="1AA6A6E388504CA0A05534E1FB6CE3C3">
    <w:name w:val="1AA6A6E388504CA0A05534E1FB6CE3C3"/>
  </w:style>
  <w:style w:type="paragraph" w:customStyle="1" w:styleId="565FEA13932C4267AF061133B9B60054">
    <w:name w:val="565FEA13932C4267AF061133B9B60054"/>
  </w:style>
  <w:style w:type="paragraph" w:customStyle="1" w:styleId="959C0D67A3554F89962B155FF407AAB5">
    <w:name w:val="959C0D67A3554F89962B155FF407AAB5"/>
  </w:style>
  <w:style w:type="paragraph" w:customStyle="1" w:styleId="72D38ED9908B4D4FBDE1090DC40AFB09">
    <w:name w:val="72D38ED9908B4D4FBDE1090DC40AFB09"/>
  </w:style>
  <w:style w:type="paragraph" w:customStyle="1" w:styleId="214DFCBB7B6F42919AA6E8F46492F067">
    <w:name w:val="214DFCBB7B6F42919AA6E8F46492F067"/>
  </w:style>
  <w:style w:type="paragraph" w:customStyle="1" w:styleId="9DE075249A41462C906D9693BAAEB17E">
    <w:name w:val="9DE075249A41462C906D9693BAAEB17E"/>
    <w:rsid w:val="00E51368"/>
  </w:style>
  <w:style w:type="paragraph" w:customStyle="1" w:styleId="9FCD2D90231441DB99F32F90F6946FEA">
    <w:name w:val="9FCD2D90231441DB99F32F90F6946FEA"/>
    <w:rsid w:val="00E51368"/>
  </w:style>
  <w:style w:type="paragraph" w:customStyle="1" w:styleId="A5011082E03B47DDA173218AACF7EB27">
    <w:name w:val="A5011082E03B47DDA173218AACF7EB27"/>
    <w:rsid w:val="00E51368"/>
  </w:style>
  <w:style w:type="paragraph" w:customStyle="1" w:styleId="77CFE4E98CC44477AFE9A45F09AB0818">
    <w:name w:val="77CFE4E98CC44477AFE9A45F09AB0818"/>
    <w:rsid w:val="00E51368"/>
  </w:style>
  <w:style w:type="paragraph" w:customStyle="1" w:styleId="C498588214464FB2A2567EE0BFA628E4">
    <w:name w:val="C498588214464FB2A2567EE0BFA628E4"/>
    <w:rsid w:val="00E51368"/>
  </w:style>
  <w:style w:type="paragraph" w:customStyle="1" w:styleId="A25278893EA54B6887CB40813A1E3CB3">
    <w:name w:val="A25278893EA54B6887CB40813A1E3CB3"/>
    <w:rsid w:val="00E51368"/>
  </w:style>
  <w:style w:type="paragraph" w:customStyle="1" w:styleId="3A834706EF6E44B0AC6AC003E6825E72">
    <w:name w:val="3A834706EF6E44B0AC6AC003E6825E72"/>
    <w:rsid w:val="00E51368"/>
  </w:style>
  <w:style w:type="paragraph" w:customStyle="1" w:styleId="AAF7DBB806EF4AFD82C45A5862E255C7">
    <w:name w:val="AAF7DBB806EF4AFD82C45A5862E255C7"/>
    <w:rsid w:val="00E51368"/>
  </w:style>
  <w:style w:type="paragraph" w:customStyle="1" w:styleId="6341D2EDEFDD4B87A4EF33A3FAEB0204">
    <w:name w:val="6341D2EDEFDD4B87A4EF33A3FAEB0204"/>
    <w:rsid w:val="00B46D3C"/>
  </w:style>
  <w:style w:type="paragraph" w:customStyle="1" w:styleId="20569CE6DCDA4777BE56E0C89753CC86">
    <w:name w:val="20569CE6DCDA4777BE56E0C89753CC86"/>
    <w:rsid w:val="00B46D3C"/>
  </w:style>
  <w:style w:type="paragraph" w:customStyle="1" w:styleId="328D3E9538BE4153AECAA7875D9A9F4A">
    <w:name w:val="328D3E9538BE4153AECAA7875D9A9F4A"/>
    <w:rsid w:val="00B46D3C"/>
  </w:style>
  <w:style w:type="paragraph" w:customStyle="1" w:styleId="AB4BCF866BF449C78A92534E77C5116D">
    <w:name w:val="AB4BCF866BF449C78A92534E77C5116D"/>
    <w:rsid w:val="00B46D3C"/>
  </w:style>
  <w:style w:type="paragraph" w:customStyle="1" w:styleId="890EC1826F7A4E6E9D8C9F82258A6CA2">
    <w:name w:val="890EC1826F7A4E6E9D8C9F82258A6CA2"/>
    <w:rsid w:val="000F30E2"/>
  </w:style>
  <w:style w:type="paragraph" w:customStyle="1" w:styleId="ADB2B588632F44629CFD6108CE4A4BA9">
    <w:name w:val="ADB2B588632F44629CFD6108CE4A4BA9"/>
    <w:rsid w:val="002E42D7"/>
  </w:style>
  <w:style w:type="paragraph" w:customStyle="1" w:styleId="AB8E75B5995A4C60BF5A356002460DCC">
    <w:name w:val="AB8E75B5995A4C60BF5A356002460DCC"/>
    <w:rsid w:val="002E42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 (925) 640 - 5941</CompanyPhone>
  <CompanyFax/>
  <CompanyEmail>samiksha.yelthimar@gmail.com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427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Yelthimar</dc:creator>
  <cp:keywords/>
  <dc:description/>
  <cp:lastModifiedBy>Samiksha Yelthimar</cp:lastModifiedBy>
  <cp:revision>12</cp:revision>
  <dcterms:created xsi:type="dcterms:W3CDTF">2017-11-22T19:23:00Z</dcterms:created>
  <dcterms:modified xsi:type="dcterms:W3CDTF">2017-11-25T03:07:00Z</dcterms:modified>
  <cp:category/>
  <cp:contentStatus/>
</cp:coreProperties>
</file>